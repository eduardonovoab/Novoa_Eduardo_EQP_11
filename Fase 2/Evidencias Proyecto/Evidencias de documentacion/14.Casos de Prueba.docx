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7C9271D" w14:textId="77777777" w:rsidR="00000000" w:rsidRDefault="00467CAB">
      <w:pPr>
        <w:spacing w:before="100" w:beforeAutospacing="1" w:after="450"/>
        <w:jc w:val="center"/>
        <w:outlineLvl w:val="1"/>
        <w:divId w:val="1533302627"/>
        <w:rPr>
          <w:rFonts w:ascii="Calibri" w:eastAsia="Times New Roman" w:hAnsi="Calibri" w:cs="Calibri"/>
          <w:b/>
          <w:bCs/>
          <w:caps/>
          <w:color w:val="2C5AA0"/>
          <w:kern w:val="36"/>
          <w:sz w:val="54"/>
          <w:szCs w:val="54"/>
          <w:lang w:val="es-ES"/>
        </w:rPr>
      </w:pPr>
      <w:r>
        <w:rPr>
          <w:rFonts w:ascii="Calibri" w:eastAsia="Times New Roman" w:hAnsi="Calibri" w:cs="Calibri"/>
          <w:b/>
          <w:bCs/>
          <w:caps/>
          <w:color w:val="2C5AA0"/>
          <w:kern w:val="36"/>
          <w:sz w:val="54"/>
          <w:szCs w:val="54"/>
          <w:lang w:val="es-ES"/>
        </w:rPr>
        <w:t>Casos de Prueba Detallados</w:t>
      </w:r>
    </w:p>
    <w:p w14:paraId="7AEE8814" w14:textId="77777777" w:rsidR="00000000" w:rsidRDefault="00467CAB">
      <w:pPr>
        <w:spacing w:before="100" w:beforeAutospacing="1" w:after="750"/>
        <w:jc w:val="center"/>
        <w:outlineLvl w:val="2"/>
        <w:divId w:val="1533302627"/>
        <w:rPr>
          <w:rFonts w:ascii="Calibri" w:eastAsia="Times New Roman" w:hAnsi="Calibri" w:cs="Calibri"/>
          <w:b/>
          <w:bCs/>
          <w:color w:val="444444"/>
          <w:sz w:val="36"/>
          <w:szCs w:val="36"/>
          <w:lang w:val="es-ES"/>
        </w:rPr>
      </w:pPr>
      <w:r>
        <w:rPr>
          <w:rFonts w:ascii="Calibri" w:eastAsia="Times New Roman" w:hAnsi="Calibri" w:cs="Calibri"/>
          <w:b/>
          <w:bCs/>
          <w:color w:val="444444"/>
          <w:sz w:val="36"/>
          <w:szCs w:val="36"/>
          <w:lang w:val="es-ES"/>
        </w:rPr>
        <w:t>Sistema E-Commerce</w:t>
      </w:r>
    </w:p>
    <w:p w14:paraId="2BE773E8" w14:textId="77777777" w:rsidR="00000000" w:rsidRDefault="00467CAB">
      <w:pPr>
        <w:pStyle w:val="NormalWeb"/>
        <w:jc w:val="center"/>
        <w:divId w:val="831797234"/>
        <w:rPr>
          <w:rFonts w:ascii="Calibri" w:hAnsi="Calibri" w:cs="Calibri"/>
          <w:color w:val="666666"/>
          <w:sz w:val="27"/>
          <w:szCs w:val="27"/>
          <w:lang w:val="es-ES"/>
        </w:rPr>
      </w:pPr>
      <w:r>
        <w:rPr>
          <w:rStyle w:val="Textoennegrita"/>
          <w:rFonts w:ascii="Calibri" w:hAnsi="Calibri" w:cs="Calibri"/>
          <w:color w:val="666666"/>
          <w:sz w:val="27"/>
          <w:szCs w:val="27"/>
          <w:lang w:val="es-ES"/>
        </w:rPr>
        <w:t>Versión:</w:t>
      </w:r>
      <w:r>
        <w:rPr>
          <w:rFonts w:ascii="Calibri" w:hAnsi="Calibri" w:cs="Calibri"/>
          <w:color w:val="666666"/>
          <w:sz w:val="27"/>
          <w:szCs w:val="27"/>
          <w:lang w:val="es-ES"/>
        </w:rPr>
        <w:t xml:space="preserve"> 1.0</w:t>
      </w:r>
    </w:p>
    <w:p w14:paraId="695662DF" w14:textId="77777777" w:rsidR="00000000" w:rsidRDefault="00467CAB">
      <w:pPr>
        <w:pStyle w:val="NormalWeb"/>
        <w:jc w:val="center"/>
        <w:divId w:val="831797234"/>
        <w:rPr>
          <w:rFonts w:ascii="Calibri" w:hAnsi="Calibri" w:cs="Calibri"/>
          <w:color w:val="666666"/>
          <w:sz w:val="27"/>
          <w:szCs w:val="27"/>
          <w:lang w:val="es-ES"/>
        </w:rPr>
      </w:pPr>
      <w:r>
        <w:rPr>
          <w:rStyle w:val="Textoennegrita"/>
          <w:rFonts w:ascii="Calibri" w:hAnsi="Calibri" w:cs="Calibri"/>
          <w:color w:val="666666"/>
          <w:sz w:val="27"/>
          <w:szCs w:val="27"/>
          <w:lang w:val="es-ES"/>
        </w:rPr>
        <w:t>Fecha:</w:t>
      </w:r>
      <w:r>
        <w:rPr>
          <w:rFonts w:ascii="Calibri" w:hAnsi="Calibri" w:cs="Calibri"/>
          <w:color w:val="666666"/>
          <w:sz w:val="27"/>
          <w:szCs w:val="27"/>
          <w:lang w:val="es-ES"/>
        </w:rPr>
        <w:t xml:space="preserve"> 05 de Julio de 2025</w:t>
      </w:r>
    </w:p>
    <w:p w14:paraId="321BEBD1" w14:textId="77777777" w:rsidR="00000000" w:rsidRDefault="00467CAB">
      <w:pPr>
        <w:pStyle w:val="NormalWeb"/>
        <w:jc w:val="center"/>
        <w:divId w:val="831797234"/>
        <w:rPr>
          <w:rFonts w:ascii="Calibri" w:hAnsi="Calibri" w:cs="Calibri"/>
          <w:color w:val="666666"/>
          <w:sz w:val="27"/>
          <w:szCs w:val="27"/>
          <w:lang w:val="es-ES"/>
        </w:rPr>
      </w:pPr>
      <w:r>
        <w:rPr>
          <w:rStyle w:val="Textoennegrita"/>
          <w:rFonts w:ascii="Calibri" w:hAnsi="Calibri" w:cs="Calibri"/>
          <w:color w:val="666666"/>
          <w:sz w:val="27"/>
          <w:szCs w:val="27"/>
          <w:lang w:val="es-ES"/>
        </w:rPr>
        <w:t>Proyecto:</w:t>
      </w:r>
      <w:r>
        <w:rPr>
          <w:rFonts w:ascii="Calibri" w:hAnsi="Calibri" w:cs="Calibri"/>
          <w:color w:val="666666"/>
          <w:sz w:val="27"/>
          <w:szCs w:val="27"/>
          <w:lang w:val="es-ES"/>
        </w:rPr>
        <w:t xml:space="preserve"> URBANDRIP</w:t>
      </w:r>
    </w:p>
    <w:p w14:paraId="74326C7E" w14:textId="77777777" w:rsidR="00000000" w:rsidRDefault="00467CAB">
      <w:pPr>
        <w:pStyle w:val="NormalWeb"/>
        <w:jc w:val="center"/>
        <w:divId w:val="831797234"/>
        <w:rPr>
          <w:rFonts w:ascii="Calibri" w:hAnsi="Calibri" w:cs="Calibri"/>
          <w:color w:val="666666"/>
          <w:sz w:val="27"/>
          <w:szCs w:val="27"/>
          <w:lang w:val="es-ES"/>
        </w:rPr>
      </w:pPr>
      <w:r>
        <w:rPr>
          <w:rStyle w:val="Textoennegrita"/>
          <w:rFonts w:ascii="Calibri" w:hAnsi="Calibri" w:cs="Calibri"/>
          <w:color w:val="666666"/>
          <w:sz w:val="27"/>
          <w:szCs w:val="27"/>
          <w:lang w:val="es-ES"/>
        </w:rPr>
        <w:t>Tipo de Documento:</w:t>
      </w:r>
      <w:r>
        <w:rPr>
          <w:rFonts w:ascii="Calibri" w:hAnsi="Calibri" w:cs="Calibri"/>
          <w:color w:val="666666"/>
          <w:sz w:val="27"/>
          <w:szCs w:val="27"/>
          <w:lang w:val="es-ES"/>
        </w:rPr>
        <w:t xml:space="preserve"> Casos de Prueba Manual</w:t>
      </w:r>
    </w:p>
    <w:p w14:paraId="4D79071F" w14:textId="77777777" w:rsidR="00000000" w:rsidRDefault="00467CAB">
      <w:pPr>
        <w:pBdr>
          <w:bottom w:val="single" w:sz="18" w:space="8" w:color="2C5AA0"/>
        </w:pBdr>
        <w:spacing w:before="100" w:beforeAutospacing="1" w:after="300"/>
        <w:outlineLvl w:val="2"/>
        <w:divId w:val="1849825589"/>
        <w:rPr>
          <w:rFonts w:ascii="Calibri" w:eastAsia="Times New Roman" w:hAnsi="Calibri" w:cs="Calibri"/>
          <w:b/>
          <w:bCs/>
          <w:color w:val="2C5AA0"/>
          <w:sz w:val="36"/>
          <w:szCs w:val="36"/>
          <w:lang w:val="es-ES"/>
        </w:rPr>
      </w:pPr>
      <w:r>
        <w:rPr>
          <w:rFonts w:ascii="Calibri" w:eastAsia="Times New Roman" w:hAnsi="Calibri" w:cs="Calibri"/>
          <w:b/>
          <w:bCs/>
          <w:color w:val="2C5AA0"/>
          <w:sz w:val="36"/>
          <w:szCs w:val="36"/>
          <w:lang w:val="es-ES"/>
        </w:rPr>
        <w:t>Índice de Casos de Prueba</w:t>
      </w:r>
    </w:p>
    <w:p w14:paraId="37131916" w14:textId="77777777" w:rsidR="00000000" w:rsidRDefault="00467CAB">
      <w:pPr>
        <w:divId w:val="69499165"/>
        <w:rPr>
          <w:rFonts w:ascii="Calibri" w:eastAsia="Times New Roman" w:hAnsi="Calibri" w:cs="Calibri"/>
          <w:color w:val="333333"/>
          <w:lang w:val="es-ES"/>
        </w:rPr>
      </w:pPr>
      <w:r>
        <w:rPr>
          <w:rFonts w:ascii="Calibri" w:eastAsia="Times New Roman" w:hAnsi="Calibri" w:cs="Calibri"/>
          <w:color w:val="333333"/>
          <w:lang w:val="es-ES"/>
        </w:rPr>
        <w:t xml:space="preserve">1. </w:t>
      </w:r>
      <w:r>
        <w:rPr>
          <w:rFonts w:ascii="Calibri" w:eastAsia="Times New Roman" w:hAnsi="Calibri" w:cs="Calibri"/>
          <w:color w:val="333333"/>
          <w:lang w:val="es-ES"/>
        </w:rPr>
        <w:t>REG-001: Registro de Usuario con Datos Válidos</w:t>
      </w:r>
    </w:p>
    <w:p w14:paraId="72B63F40" w14:textId="77777777" w:rsidR="00000000" w:rsidRDefault="00467CAB">
      <w:pPr>
        <w:divId w:val="1831943466"/>
        <w:rPr>
          <w:rFonts w:ascii="Calibri" w:eastAsia="Times New Roman" w:hAnsi="Calibri" w:cs="Calibri"/>
          <w:color w:val="333333"/>
          <w:lang w:val="es-ES"/>
        </w:rPr>
      </w:pPr>
      <w:r>
        <w:rPr>
          <w:rFonts w:ascii="Calibri" w:eastAsia="Times New Roman" w:hAnsi="Calibri" w:cs="Calibri"/>
          <w:color w:val="333333"/>
          <w:lang w:val="es-ES"/>
        </w:rPr>
        <w:t>2. LOG-002: Inicio de Sesión con Credenciales Inválidas</w:t>
      </w:r>
    </w:p>
    <w:p w14:paraId="54A5676B" w14:textId="77777777" w:rsidR="00000000" w:rsidRDefault="00467CAB">
      <w:pPr>
        <w:divId w:val="463238328"/>
        <w:rPr>
          <w:rFonts w:ascii="Calibri" w:eastAsia="Times New Roman" w:hAnsi="Calibri" w:cs="Calibri"/>
          <w:color w:val="333333"/>
          <w:lang w:val="es-ES"/>
        </w:rPr>
      </w:pPr>
      <w:r>
        <w:rPr>
          <w:rFonts w:ascii="Calibri" w:eastAsia="Times New Roman" w:hAnsi="Calibri" w:cs="Calibri"/>
          <w:color w:val="333333"/>
          <w:lang w:val="es-ES"/>
        </w:rPr>
        <w:t>3. CAR-003: Agregar Producto al Carrito de Compras</w:t>
      </w:r>
    </w:p>
    <w:p w14:paraId="687D66BC" w14:textId="77777777" w:rsidR="00000000" w:rsidRDefault="00467CAB">
      <w:pPr>
        <w:divId w:val="1415205742"/>
        <w:rPr>
          <w:rFonts w:ascii="Calibri" w:eastAsia="Times New Roman" w:hAnsi="Calibri" w:cs="Calibri"/>
          <w:color w:val="333333"/>
          <w:lang w:val="es-ES"/>
        </w:rPr>
      </w:pPr>
      <w:r>
        <w:rPr>
          <w:rFonts w:ascii="Calibri" w:eastAsia="Times New Roman" w:hAnsi="Calibri" w:cs="Calibri"/>
          <w:color w:val="333333"/>
          <w:lang w:val="es-ES"/>
        </w:rPr>
        <w:t>4. PAY-004: Proceso de Pago con Tarjeta de Crédito</w:t>
      </w:r>
    </w:p>
    <w:p w14:paraId="2DDB2598" w14:textId="77777777" w:rsidR="00000000" w:rsidRDefault="00467CAB">
      <w:pPr>
        <w:divId w:val="851723048"/>
        <w:rPr>
          <w:rFonts w:ascii="Calibri" w:eastAsia="Times New Roman" w:hAnsi="Calibri" w:cs="Calibri"/>
          <w:color w:val="333333"/>
          <w:lang w:val="es-ES"/>
        </w:rPr>
      </w:pPr>
      <w:r>
        <w:rPr>
          <w:rFonts w:ascii="Calibri" w:eastAsia="Times New Roman" w:hAnsi="Calibri" w:cs="Calibri"/>
          <w:color w:val="333333"/>
          <w:lang w:val="es-ES"/>
        </w:rPr>
        <w:t>5. SEC-005: Prueba de Seguridad - Inyección SQL</w:t>
      </w:r>
    </w:p>
    <w:p w14:paraId="4B3E1641" w14:textId="77777777" w:rsidR="00000000" w:rsidRDefault="00467CAB">
      <w:pPr>
        <w:divId w:val="1720203547"/>
        <w:rPr>
          <w:rFonts w:ascii="Calibri" w:eastAsia="Times New Roman" w:hAnsi="Calibri" w:cs="Calibri"/>
          <w:color w:val="333333"/>
          <w:lang w:val="es-ES"/>
        </w:rPr>
      </w:pPr>
      <w:r>
        <w:rPr>
          <w:rFonts w:ascii="Calibri" w:eastAsia="Times New Roman" w:hAnsi="Calibri" w:cs="Calibri"/>
          <w:color w:val="333333"/>
          <w:lang w:val="es-ES"/>
        </w:rPr>
        <w:t xml:space="preserve">6. </w:t>
      </w:r>
      <w:r>
        <w:rPr>
          <w:rFonts w:ascii="Calibri" w:eastAsia="Times New Roman" w:hAnsi="Calibri" w:cs="Calibri"/>
          <w:color w:val="333333"/>
          <w:lang w:val="es-ES"/>
        </w:rPr>
        <w:t>Plantilla en Blanco</w:t>
      </w:r>
    </w:p>
    <w:p w14:paraId="27E893E1" w14:textId="77777777" w:rsidR="00000000" w:rsidRDefault="00467CAB">
      <w:pPr>
        <w:divId w:val="1299871288"/>
        <w:rPr>
          <w:rFonts w:ascii="Calibri" w:eastAsia="Times New Roman" w:hAnsi="Calibri" w:cs="Calibri"/>
          <w:color w:val="333333"/>
          <w:lang w:val="es-ES"/>
        </w:rPr>
      </w:pPr>
      <w:r>
        <w:rPr>
          <w:rFonts w:ascii="Calibri" w:eastAsia="Times New Roman" w:hAnsi="Calibri" w:cs="Calibri"/>
          <w:color w:val="333333"/>
          <w:lang w:val="es-ES"/>
        </w:rPr>
        <w:t>7. Guía de Completado</w:t>
      </w:r>
    </w:p>
    <w:p w14:paraId="207DF788" w14:textId="77777777" w:rsidR="00000000" w:rsidRDefault="00467CAB">
      <w:pPr>
        <w:shd w:val="clear" w:color="auto" w:fill="2C5AA0"/>
        <w:jc w:val="center"/>
        <w:divId w:val="1958364147"/>
        <w:rPr>
          <w:rFonts w:ascii="Calibri" w:eastAsia="Times New Roman" w:hAnsi="Calibri" w:cs="Calibri"/>
          <w:b/>
          <w:bCs/>
          <w:color w:val="FFFFFF"/>
          <w:sz w:val="30"/>
          <w:szCs w:val="30"/>
          <w:lang w:val="es-ES"/>
        </w:rPr>
      </w:pPr>
      <w:r>
        <w:rPr>
          <w:rFonts w:ascii="Calibri" w:eastAsia="Times New Roman" w:hAnsi="Calibri" w:cs="Calibri"/>
          <w:b/>
          <w:bCs/>
          <w:color w:val="FFFFFF"/>
          <w:sz w:val="30"/>
          <w:szCs w:val="30"/>
          <w:lang w:val="es-ES"/>
        </w:rPr>
        <w:t>CASO DE PRUEBA 1: Registro de Usuario con Datos Válidos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646"/>
        <w:gridCol w:w="1966"/>
        <w:gridCol w:w="2647"/>
        <w:gridCol w:w="1563"/>
      </w:tblGrid>
      <w:tr w:rsidR="00000000" w14:paraId="07881D55" w14:textId="77777777">
        <w:trPr>
          <w:divId w:val="1958364147"/>
        </w:trPr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B8DD940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  <w:t>ID de Caso de Prueba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D4329C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REG-001</w:t>
            </w:r>
          </w:p>
        </w:tc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6A653A8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  <w:t>Prioridad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E4045C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Style w:val="priority-high1"/>
                <w:rFonts w:ascii="Calibri" w:eastAsia="Times New Roman" w:hAnsi="Calibri" w:cs="Calibri"/>
              </w:rPr>
              <w:t>Alta</w:t>
            </w:r>
          </w:p>
        </w:tc>
      </w:tr>
      <w:tr w:rsidR="00000000" w14:paraId="0253DD75" w14:textId="77777777">
        <w:trPr>
          <w:divId w:val="1958364147"/>
        </w:trPr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BDA0C8A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  <w:lastRenderedPageBreak/>
              <w:t>Fecha de la Prueba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1FC89F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05/07/2025</w:t>
            </w:r>
          </w:p>
        </w:tc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9606856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  <w:t>Número de Prueba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8F6648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001</w:t>
            </w:r>
          </w:p>
        </w:tc>
      </w:tr>
      <w:tr w:rsidR="00000000" w14:paraId="02A26B9F" w14:textId="77777777">
        <w:trPr>
          <w:divId w:val="1958364147"/>
        </w:trPr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6638A5F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  <w:t>Prueba Diseñada por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C0598D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Analista de Pruebas</w:t>
            </w:r>
          </w:p>
        </w:tc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5382414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  <w:t>Prueba Ejecutada por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CCF366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Desarrollador</w:t>
            </w:r>
          </w:p>
        </w:tc>
      </w:tr>
      <w:tr w:rsidR="00000000" w14:paraId="15AE80BE" w14:textId="77777777">
        <w:trPr>
          <w:divId w:val="1958364147"/>
        </w:trPr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C0764E4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  <w:t>Descripción de la Prueba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B6462A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Verificar que un usuario puede registrarse exitosamente con datos válidos</w:t>
            </w:r>
          </w:p>
        </w:tc>
      </w:tr>
      <w:tr w:rsidR="00000000" w14:paraId="6713E169" w14:textId="77777777">
        <w:trPr>
          <w:divId w:val="1958364147"/>
        </w:trPr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28DB770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  <w:t>Dependencias de Prueba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C3294A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Base de datos disponible, servidor web funcionando</w:t>
            </w:r>
          </w:p>
        </w:tc>
      </w:tr>
      <w:tr w:rsidR="00000000" w14:paraId="1CCB39BD" w14:textId="77777777">
        <w:trPr>
          <w:divId w:val="1958364147"/>
        </w:trPr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0BB57C8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  <w:t>Condiciones de Prueba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2356F1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Sistema en ambiente de desarrollo, email de prueba disponible</w:t>
            </w:r>
          </w:p>
        </w:tc>
      </w:tr>
      <w:tr w:rsidR="00000000" w14:paraId="37CA1092" w14:textId="77777777">
        <w:trPr>
          <w:divId w:val="1958364147"/>
        </w:trPr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B72D300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  <w:t>Control de Pruebas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158632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Verificar que no exista usuario con el email de prueba</w:t>
            </w:r>
          </w:p>
        </w:tc>
      </w:tr>
    </w:tbl>
    <w:p w14:paraId="5DEA73CC" w14:textId="77777777" w:rsidR="00000000" w:rsidRDefault="00467CAB">
      <w:pPr>
        <w:shd w:val="clear" w:color="auto" w:fill="4A7BA7"/>
        <w:outlineLvl w:val="3"/>
        <w:divId w:val="656694238"/>
        <w:rPr>
          <w:rFonts w:ascii="Calibri" w:eastAsia="Times New Roman" w:hAnsi="Calibri" w:cs="Calibri"/>
          <w:b/>
          <w:bCs/>
          <w:color w:val="FFFFFF"/>
          <w:lang w:val="es-ES"/>
        </w:rPr>
      </w:pPr>
      <w:r>
        <w:rPr>
          <w:rFonts w:ascii="Calibri" w:eastAsia="Times New Roman" w:hAnsi="Calibri" w:cs="Calibri"/>
          <w:b/>
          <w:bCs/>
          <w:color w:val="FFFFFF"/>
          <w:lang w:val="es-ES"/>
        </w:rPr>
        <w:t>Pasos de Ejecución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40"/>
        <w:gridCol w:w="2209"/>
        <w:gridCol w:w="1650"/>
        <w:gridCol w:w="1650"/>
        <w:gridCol w:w="1122"/>
        <w:gridCol w:w="1651"/>
      </w:tblGrid>
      <w:tr w:rsidR="00000000" w14:paraId="07F35E97" w14:textId="77777777">
        <w:trPr>
          <w:divId w:val="656694238"/>
          <w:tblHeader/>
        </w:trPr>
        <w:tc>
          <w:tcPr>
            <w:tcW w:w="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4E3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669533F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0"/>
                <w:szCs w:val="20"/>
              </w:rPr>
              <w:t>ID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4E3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1AB4E36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0"/>
                <w:szCs w:val="20"/>
              </w:rPr>
              <w:t>Descripción del Paso</w:t>
            </w:r>
          </w:p>
        </w:tc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4E3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3E43B8A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0"/>
                <w:szCs w:val="20"/>
              </w:rPr>
              <w:t>Resultados Esperados</w:t>
            </w:r>
          </w:p>
        </w:tc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4E3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5CD19BE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0"/>
                <w:szCs w:val="20"/>
              </w:rPr>
              <w:t>Resultados Reales</w:t>
            </w:r>
          </w:p>
        </w:tc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4E3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8614432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0"/>
                <w:szCs w:val="20"/>
              </w:rPr>
              <w:t>Estado</w:t>
            </w:r>
          </w:p>
        </w:tc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4E3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6821884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0"/>
                <w:szCs w:val="20"/>
              </w:rPr>
              <w:t>Notas Adicionales</w:t>
            </w:r>
          </w:p>
        </w:tc>
      </w:tr>
      <w:tr w:rsidR="00000000" w14:paraId="344DD507" w14:textId="77777777">
        <w:trPr>
          <w:divId w:val="65669423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808A25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406543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Navegar a la página de registro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79A18A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Se muestra formulario de registro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37220B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Formulario mostrado correctamente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21E407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8A745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28A745"/>
                <w:sz w:val="20"/>
                <w:szCs w:val="20"/>
              </w:rPr>
              <w:t>APROBAR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35A6D3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Interfaz limpia y clara</w:t>
            </w:r>
          </w:p>
        </w:tc>
      </w:tr>
      <w:tr w:rsidR="00000000" w14:paraId="7A0C1A3B" w14:textId="77777777">
        <w:trPr>
          <w:divId w:val="65669423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F2485C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CEAA97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Ingresar nombre: "Juan Pérez"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735366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Campo acepta texto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53434E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Texto ingresado correctame</w:t>
            </w: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nte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49B33F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8A745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28A745"/>
                <w:sz w:val="20"/>
                <w:szCs w:val="20"/>
              </w:rPr>
              <w:t>APROBAR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6E3C4D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Sin caracteres especiales</w:t>
            </w:r>
          </w:p>
        </w:tc>
      </w:tr>
      <w:tr w:rsidR="00000000" w14:paraId="76DB456D" w14:textId="77777777">
        <w:trPr>
          <w:divId w:val="65669423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57357B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AB86D3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Ingresar email: "juan.perez@test.com"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603002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Campo acepta email válido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1E9105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Email ingresado sin errores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AE53EB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8A745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28A745"/>
                <w:sz w:val="20"/>
                <w:szCs w:val="20"/>
              </w:rPr>
              <w:t>APROBAR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D635D0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Validación de formato OK</w:t>
            </w:r>
          </w:p>
        </w:tc>
      </w:tr>
      <w:tr w:rsidR="00000000" w14:paraId="6FC137C2" w14:textId="77777777">
        <w:trPr>
          <w:divId w:val="65669423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0350C5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3E7E3D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Ingresar contraseña: "Test123!"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7DE0D9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Campo acepta contraseña fuerte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27B3E2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Contraseña aceptada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2CB0C7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8A745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28A745"/>
                <w:sz w:val="20"/>
                <w:szCs w:val="20"/>
              </w:rPr>
              <w:t>APROBAR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86ADAA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Cumple política de seguridad</w:t>
            </w:r>
          </w:p>
        </w:tc>
      </w:tr>
      <w:tr w:rsidR="00000000" w14:paraId="6791F57A" w14:textId="77777777">
        <w:trPr>
          <w:divId w:val="65669423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8507FC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9027CA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Confirmar contraseña: "Test123!"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5330AC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Contraseñas coinciden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7F0A7B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Confirmación exitosa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C1DBE8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8A745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28A745"/>
                <w:sz w:val="20"/>
                <w:szCs w:val="20"/>
              </w:rPr>
              <w:t>APROBAR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1E6192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Validación de coincidencia OK</w:t>
            </w:r>
          </w:p>
        </w:tc>
      </w:tr>
      <w:tr w:rsidR="00000000" w14:paraId="7BF25452" w14:textId="77777777">
        <w:trPr>
          <w:divId w:val="65669423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83488C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830D08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Hacer clic en "Registrar"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97D481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Usuario creado, rediri</w:t>
            </w: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 xml:space="preserve">gir a </w:t>
            </w:r>
            <w:proofErr w:type="spellStart"/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C04896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Usuario creado exitosamente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AD4F4E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8A745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28A745"/>
                <w:sz w:val="20"/>
                <w:szCs w:val="20"/>
              </w:rPr>
              <w:t>APROBAR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C80847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Mensaje de confirmación mostrado</w:t>
            </w:r>
          </w:p>
        </w:tc>
      </w:tr>
      <w:tr w:rsidR="00000000" w14:paraId="13951488" w14:textId="77777777">
        <w:trPr>
          <w:divId w:val="65669423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99D2E7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3CA297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Verificar en base de datos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3636F3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Usuario almacenado en BD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E6D5AD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Registro encontrado en BD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A0400A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8A745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28A745"/>
                <w:sz w:val="20"/>
                <w:szCs w:val="20"/>
              </w:rPr>
              <w:t>APROBAR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C59295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Datos almacenados correctamente</w:t>
            </w:r>
          </w:p>
        </w:tc>
      </w:tr>
    </w:tbl>
    <w:p w14:paraId="594153F0" w14:textId="77777777" w:rsidR="00000000" w:rsidRDefault="00467CAB">
      <w:pPr>
        <w:shd w:val="clear" w:color="auto" w:fill="2C5AA0"/>
        <w:jc w:val="center"/>
        <w:divId w:val="845553332"/>
        <w:rPr>
          <w:rFonts w:ascii="Calibri" w:eastAsia="Times New Roman" w:hAnsi="Calibri" w:cs="Calibri"/>
          <w:b/>
          <w:bCs/>
          <w:color w:val="FFFFFF"/>
          <w:sz w:val="30"/>
          <w:szCs w:val="30"/>
          <w:lang w:val="es-ES"/>
        </w:rPr>
      </w:pPr>
      <w:r>
        <w:rPr>
          <w:rFonts w:ascii="Calibri" w:eastAsia="Times New Roman" w:hAnsi="Calibri" w:cs="Calibri"/>
          <w:b/>
          <w:bCs/>
          <w:color w:val="FFFFFF"/>
          <w:sz w:val="30"/>
          <w:szCs w:val="30"/>
          <w:lang w:val="es-ES"/>
        </w:rPr>
        <w:t xml:space="preserve">CASO </w:t>
      </w:r>
      <w:r>
        <w:rPr>
          <w:rFonts w:ascii="Calibri" w:eastAsia="Times New Roman" w:hAnsi="Calibri" w:cs="Calibri"/>
          <w:b/>
          <w:bCs/>
          <w:color w:val="FFFFFF"/>
          <w:sz w:val="30"/>
          <w:szCs w:val="30"/>
          <w:lang w:val="es-ES"/>
        </w:rPr>
        <w:t>DE PRUEBA 2: Inicio de Sesión con Credenciales Inválidas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646"/>
        <w:gridCol w:w="2027"/>
        <w:gridCol w:w="2647"/>
        <w:gridCol w:w="1502"/>
      </w:tblGrid>
      <w:tr w:rsidR="00000000" w14:paraId="10451C90" w14:textId="77777777">
        <w:trPr>
          <w:divId w:val="845553332"/>
        </w:trPr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A3E0750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  <w:t>ID de Caso de Prueba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AB5BD4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LOG-002</w:t>
            </w:r>
          </w:p>
        </w:tc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0EED710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  <w:t>Prioridad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BD752D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Style w:val="priority-high1"/>
                <w:rFonts w:ascii="Calibri" w:eastAsia="Times New Roman" w:hAnsi="Calibri" w:cs="Calibri"/>
              </w:rPr>
              <w:t>Alta</w:t>
            </w:r>
          </w:p>
        </w:tc>
      </w:tr>
      <w:tr w:rsidR="00000000" w14:paraId="346D493C" w14:textId="77777777">
        <w:trPr>
          <w:divId w:val="845553332"/>
        </w:trPr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665724A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  <w:t>Fecha de la Prueba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DE60A4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05/07/2025</w:t>
            </w:r>
          </w:p>
        </w:tc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A2E52AA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  <w:t>Número de Prueba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260A7E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002</w:t>
            </w:r>
          </w:p>
        </w:tc>
      </w:tr>
      <w:tr w:rsidR="00000000" w14:paraId="4869D4CD" w14:textId="77777777">
        <w:trPr>
          <w:divId w:val="845553332"/>
        </w:trPr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F9F44E2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  <w:t>Prueba Diseñada por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2273E1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Analista de Pruebas</w:t>
            </w:r>
          </w:p>
        </w:tc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0C48083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  <w:t>Prueba Ejecutada por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831282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Desarrollador</w:t>
            </w:r>
          </w:p>
        </w:tc>
      </w:tr>
      <w:tr w:rsidR="00000000" w14:paraId="59AFF327" w14:textId="77777777">
        <w:trPr>
          <w:divId w:val="845553332"/>
        </w:trPr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F159291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  <w:t>Descripción de la Prueba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A49334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Verificar que el sistema rechaza credenciales inválidas</w:t>
            </w:r>
          </w:p>
        </w:tc>
      </w:tr>
      <w:tr w:rsidR="00000000" w14:paraId="5521CBBE" w14:textId="77777777">
        <w:trPr>
          <w:divId w:val="845553332"/>
        </w:trPr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E100106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  <w:t>Dependencias de Prueba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04258F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Usuario registrado existe, sistema funcionando</w:t>
            </w:r>
          </w:p>
        </w:tc>
      </w:tr>
      <w:tr w:rsidR="00000000" w14:paraId="611CEAD8" w14:textId="77777777">
        <w:trPr>
          <w:divId w:val="845553332"/>
        </w:trPr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C922E57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  <w:t>Condiciones de Prueba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086BD0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 xml:space="preserve">Acceso a página de </w:t>
            </w:r>
            <w:proofErr w:type="spellStart"/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login</w:t>
            </w:r>
            <w:proofErr w:type="spellEnd"/>
          </w:p>
        </w:tc>
      </w:tr>
      <w:tr w:rsidR="00000000" w14:paraId="7EB61B0C" w14:textId="77777777">
        <w:trPr>
          <w:divId w:val="845553332"/>
        </w:trPr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D6A49F8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  <w:lastRenderedPageBreak/>
              <w:t>Control de Pruebas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A47F57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 xml:space="preserve">Verificar que credenciales de </w:t>
            </w: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prueba son inválidas</w:t>
            </w:r>
          </w:p>
        </w:tc>
      </w:tr>
    </w:tbl>
    <w:p w14:paraId="2B389186" w14:textId="77777777" w:rsidR="00000000" w:rsidRDefault="00467CAB">
      <w:pPr>
        <w:shd w:val="clear" w:color="auto" w:fill="4A7BA7"/>
        <w:outlineLvl w:val="3"/>
        <w:divId w:val="726413734"/>
        <w:rPr>
          <w:rFonts w:ascii="Calibri" w:eastAsia="Times New Roman" w:hAnsi="Calibri" w:cs="Calibri"/>
          <w:b/>
          <w:bCs/>
          <w:color w:val="FFFFFF"/>
          <w:lang w:val="es-ES"/>
        </w:rPr>
      </w:pPr>
      <w:r>
        <w:rPr>
          <w:rFonts w:ascii="Calibri" w:eastAsia="Times New Roman" w:hAnsi="Calibri" w:cs="Calibri"/>
          <w:b/>
          <w:bCs/>
          <w:color w:val="FFFFFF"/>
          <w:lang w:val="es-ES"/>
        </w:rPr>
        <w:t>Pasos de Ejecución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40"/>
        <w:gridCol w:w="2545"/>
        <w:gridCol w:w="1538"/>
        <w:gridCol w:w="1538"/>
        <w:gridCol w:w="1122"/>
        <w:gridCol w:w="1539"/>
      </w:tblGrid>
      <w:tr w:rsidR="00000000" w14:paraId="66797C8C" w14:textId="77777777">
        <w:trPr>
          <w:divId w:val="726413734"/>
          <w:tblHeader/>
        </w:trPr>
        <w:tc>
          <w:tcPr>
            <w:tcW w:w="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4E3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4338664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0"/>
                <w:szCs w:val="20"/>
              </w:rPr>
              <w:t>ID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4E3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7B77375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0"/>
                <w:szCs w:val="20"/>
              </w:rPr>
              <w:t>Descripción del Paso</w:t>
            </w:r>
          </w:p>
        </w:tc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4E3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3D53423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0"/>
                <w:szCs w:val="20"/>
              </w:rPr>
              <w:t>Resultados Esperados</w:t>
            </w:r>
          </w:p>
        </w:tc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4E3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53DD404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0"/>
                <w:szCs w:val="20"/>
              </w:rPr>
              <w:t>Resultados Reales</w:t>
            </w:r>
          </w:p>
        </w:tc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4E3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FFB8B39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0"/>
                <w:szCs w:val="20"/>
              </w:rPr>
              <w:t>Estado</w:t>
            </w:r>
          </w:p>
        </w:tc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4E3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018E797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0"/>
                <w:szCs w:val="20"/>
              </w:rPr>
              <w:t>Notas Adicionales</w:t>
            </w:r>
          </w:p>
        </w:tc>
      </w:tr>
      <w:tr w:rsidR="00000000" w14:paraId="00F478B5" w14:textId="77777777">
        <w:trPr>
          <w:divId w:val="72641373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ABE7E4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EBF849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 xml:space="preserve">Navegar a página de </w:t>
            </w:r>
            <w:proofErr w:type="spellStart"/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A0D5EC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 xml:space="preserve">Formulario de </w:t>
            </w:r>
            <w:proofErr w:type="spellStart"/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login</w:t>
            </w:r>
            <w:proofErr w:type="spellEnd"/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 xml:space="preserve"> visible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3B8A90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Formulario mostrado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3F8941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8A745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28A745"/>
                <w:sz w:val="20"/>
                <w:szCs w:val="20"/>
              </w:rPr>
              <w:t>APROBAR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8185BD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Interfaz cargada correctamente</w:t>
            </w:r>
          </w:p>
        </w:tc>
      </w:tr>
      <w:tr w:rsidR="00000000" w14:paraId="52EE7548" w14:textId="77777777">
        <w:trPr>
          <w:divId w:val="72641373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C77173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581D60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Ingresar email: "usuario@inexistente.com"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6BAD95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Campo acepta entrada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EF38CC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Email ingresado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62B3C3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8A745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28A745"/>
                <w:sz w:val="20"/>
                <w:szCs w:val="20"/>
              </w:rPr>
              <w:t>APROBAR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972EE2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Campo funcional</w:t>
            </w:r>
          </w:p>
        </w:tc>
      </w:tr>
      <w:tr w:rsidR="00000000" w14:paraId="0F85640C" w14:textId="77777777">
        <w:trPr>
          <w:divId w:val="72641373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163B8D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F75561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Ingresar contraseña: "password123"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935D2D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Campo acepta entrada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6A79C4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Contraseña ingresada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CE15B0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8A745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28A745"/>
                <w:sz w:val="20"/>
                <w:szCs w:val="20"/>
              </w:rPr>
              <w:t>APROBAR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22F7B3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Campo funcional</w:t>
            </w:r>
          </w:p>
        </w:tc>
      </w:tr>
      <w:tr w:rsidR="00000000" w14:paraId="53CFC18A" w14:textId="77777777">
        <w:trPr>
          <w:divId w:val="72641373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5BE7EB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DCE7C1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Hacer clic en "Iniciar Sesión"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B3B899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Mostrar mensaje de 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BD851F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Error: "Credenciales inválidas"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A8D14D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8A745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28A745"/>
                <w:sz w:val="20"/>
                <w:szCs w:val="20"/>
              </w:rPr>
              <w:t>APROBAR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72450C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Mensaje claro y apropiado</w:t>
            </w:r>
          </w:p>
        </w:tc>
      </w:tr>
      <w:tr w:rsidR="00000000" w14:paraId="098DC902" w14:textId="77777777">
        <w:trPr>
          <w:divId w:val="72641373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409F6D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30FFB4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Verificar que no se inicia sesión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CE4D78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 xml:space="preserve">Usuario permanece en </w:t>
            </w:r>
            <w:proofErr w:type="spellStart"/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7ECD75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No hay redirección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9CEBAE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8A745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28A745"/>
                <w:sz w:val="20"/>
                <w:szCs w:val="20"/>
              </w:rPr>
              <w:t>APROBAR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0A3487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Seguridad mantenida</w:t>
            </w:r>
          </w:p>
        </w:tc>
      </w:tr>
      <w:tr w:rsidR="00000000" w14:paraId="2AD56E2D" w14:textId="77777777">
        <w:trPr>
          <w:divId w:val="72641373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64FA6A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E7802F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Verificar intentos en log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2D7672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Intento registrado en log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25D87E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Log de seguridad actualizado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EF34F6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8A745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28A745"/>
                <w:sz w:val="20"/>
                <w:szCs w:val="20"/>
              </w:rPr>
              <w:t>APROBAR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CF9D62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Auditoría funcionando</w:t>
            </w:r>
          </w:p>
        </w:tc>
      </w:tr>
    </w:tbl>
    <w:p w14:paraId="58F08951" w14:textId="77777777" w:rsidR="00000000" w:rsidRDefault="00467CAB">
      <w:pPr>
        <w:shd w:val="clear" w:color="auto" w:fill="2C5AA0"/>
        <w:jc w:val="center"/>
        <w:divId w:val="1379935441"/>
        <w:rPr>
          <w:rFonts w:ascii="Calibri" w:eastAsia="Times New Roman" w:hAnsi="Calibri" w:cs="Calibri"/>
          <w:b/>
          <w:bCs/>
          <w:color w:val="FFFFFF"/>
          <w:sz w:val="30"/>
          <w:szCs w:val="30"/>
          <w:lang w:val="es-ES"/>
        </w:rPr>
      </w:pPr>
      <w:r>
        <w:rPr>
          <w:rFonts w:ascii="Calibri" w:eastAsia="Times New Roman" w:hAnsi="Calibri" w:cs="Calibri"/>
          <w:b/>
          <w:bCs/>
          <w:color w:val="FFFFFF"/>
          <w:sz w:val="30"/>
          <w:szCs w:val="30"/>
          <w:lang w:val="es-ES"/>
        </w:rPr>
        <w:t>CASO DE PRUEBA 3: Agregar Producto al Carrito de Compras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646"/>
        <w:gridCol w:w="2027"/>
        <w:gridCol w:w="2647"/>
        <w:gridCol w:w="1502"/>
      </w:tblGrid>
      <w:tr w:rsidR="00000000" w14:paraId="4F23DA86" w14:textId="77777777">
        <w:trPr>
          <w:divId w:val="1379935441"/>
        </w:trPr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ED0C185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  <w:lastRenderedPageBreak/>
              <w:t>ID de Caso de Prueba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9CBDAB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CAR-003</w:t>
            </w:r>
          </w:p>
        </w:tc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D25255C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  <w:t>Prioridad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1704E7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Style w:val="priority-high1"/>
                <w:rFonts w:ascii="Calibri" w:eastAsia="Times New Roman" w:hAnsi="Calibri" w:cs="Calibri"/>
              </w:rPr>
              <w:t>Alta</w:t>
            </w:r>
          </w:p>
        </w:tc>
      </w:tr>
      <w:tr w:rsidR="00000000" w14:paraId="76BB931F" w14:textId="77777777">
        <w:trPr>
          <w:divId w:val="1379935441"/>
        </w:trPr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D8320E5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  <w:t>Fecha de la Prueba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91BF58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05/07/2025</w:t>
            </w:r>
          </w:p>
        </w:tc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46657C0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  <w:t>Número de Prueba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415736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003</w:t>
            </w:r>
          </w:p>
        </w:tc>
      </w:tr>
      <w:tr w:rsidR="00000000" w14:paraId="5F883BF0" w14:textId="77777777">
        <w:trPr>
          <w:divId w:val="1379935441"/>
        </w:trPr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5080AAB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  <w:t>Prueba Diseñada por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8E0614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Analista de Pruebas</w:t>
            </w:r>
          </w:p>
        </w:tc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38C23CE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  <w:t>Prueba Ejecutada por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46571A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Desarrollador</w:t>
            </w:r>
          </w:p>
        </w:tc>
      </w:tr>
      <w:tr w:rsidR="00000000" w14:paraId="5C429D33" w14:textId="77777777">
        <w:trPr>
          <w:divId w:val="1379935441"/>
        </w:trPr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8704893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  <w:t>Descripción de la Prueba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9CE679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Verificar que productos se pueden agregar al carrito</w:t>
            </w:r>
          </w:p>
        </w:tc>
      </w:tr>
      <w:tr w:rsidR="00000000" w14:paraId="187A711B" w14:textId="77777777">
        <w:trPr>
          <w:divId w:val="1379935441"/>
        </w:trPr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295A74A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  <w:t>Dependencias de Prueba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3F7BBA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Usuario autenticado, productos disponibles en catálogo</w:t>
            </w:r>
          </w:p>
        </w:tc>
      </w:tr>
      <w:tr w:rsidR="00000000" w14:paraId="29B3A19B" w14:textId="77777777">
        <w:trPr>
          <w:divId w:val="1379935441"/>
        </w:trPr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C51DDD2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  <w:t>Condiciones de Prueba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B77FEE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Stock disponible, carrito inicialmente vacío</w:t>
            </w:r>
          </w:p>
        </w:tc>
      </w:tr>
      <w:tr w:rsidR="00000000" w14:paraId="0732D8C6" w14:textId="77777777">
        <w:trPr>
          <w:divId w:val="1379935441"/>
        </w:trPr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B4B9079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  <w:t>Control de Pruebas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F251A4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Verificar productos con stock &gt; 0</w:t>
            </w:r>
          </w:p>
        </w:tc>
      </w:tr>
    </w:tbl>
    <w:p w14:paraId="44B2CF63" w14:textId="77777777" w:rsidR="00000000" w:rsidRDefault="00467CAB">
      <w:pPr>
        <w:shd w:val="clear" w:color="auto" w:fill="4A7BA7"/>
        <w:outlineLvl w:val="3"/>
        <w:divId w:val="860626898"/>
        <w:rPr>
          <w:rFonts w:ascii="Calibri" w:eastAsia="Times New Roman" w:hAnsi="Calibri" w:cs="Calibri"/>
          <w:b/>
          <w:bCs/>
          <w:color w:val="FFFFFF"/>
          <w:lang w:val="es-ES"/>
        </w:rPr>
      </w:pPr>
      <w:r>
        <w:rPr>
          <w:rFonts w:ascii="Calibri" w:eastAsia="Times New Roman" w:hAnsi="Calibri" w:cs="Calibri"/>
          <w:b/>
          <w:bCs/>
          <w:color w:val="FFFFFF"/>
          <w:lang w:val="es-ES"/>
        </w:rPr>
        <w:t>Pasos de Ejecución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40"/>
        <w:gridCol w:w="2121"/>
        <w:gridCol w:w="1679"/>
        <w:gridCol w:w="1680"/>
        <w:gridCol w:w="1122"/>
        <w:gridCol w:w="1680"/>
      </w:tblGrid>
      <w:tr w:rsidR="00000000" w14:paraId="1B1A6443" w14:textId="77777777">
        <w:trPr>
          <w:divId w:val="860626898"/>
          <w:tblHeader/>
        </w:trPr>
        <w:tc>
          <w:tcPr>
            <w:tcW w:w="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4E3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ACAF04B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0"/>
                <w:szCs w:val="20"/>
              </w:rPr>
              <w:t>ID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4E3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671333A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0"/>
                <w:szCs w:val="20"/>
              </w:rPr>
              <w:t>Descripción del Paso</w:t>
            </w:r>
          </w:p>
        </w:tc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4E3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FC72AEF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0"/>
                <w:szCs w:val="20"/>
              </w:rPr>
              <w:t>Resultados Esperados</w:t>
            </w:r>
          </w:p>
        </w:tc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4E3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6C6FE32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0"/>
                <w:szCs w:val="20"/>
              </w:rPr>
              <w:t>Resultados Reales</w:t>
            </w:r>
          </w:p>
        </w:tc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4E3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B12A93E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0"/>
                <w:szCs w:val="20"/>
              </w:rPr>
              <w:t>Estado</w:t>
            </w:r>
          </w:p>
        </w:tc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4E3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5F38AA2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0"/>
                <w:szCs w:val="20"/>
              </w:rPr>
              <w:t>Notas Adicionales</w:t>
            </w:r>
          </w:p>
        </w:tc>
      </w:tr>
      <w:tr w:rsidR="00000000" w14:paraId="35AFA2A2" w14:textId="77777777">
        <w:trPr>
          <w:divId w:val="86062689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85181C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FAC5BC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Iniciar sesión como usuario válido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8095C9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 xml:space="preserve">Acceso al </w:t>
            </w:r>
            <w:proofErr w:type="spellStart"/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dashboard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FF2DB7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Dashboard</w:t>
            </w:r>
            <w:proofErr w:type="spellEnd"/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 xml:space="preserve"> mostrado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899C53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8A745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28A745"/>
                <w:sz w:val="20"/>
                <w:szCs w:val="20"/>
              </w:rPr>
              <w:t>APROBAR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3EE3A3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Sesión iniciada correctamente</w:t>
            </w:r>
          </w:p>
        </w:tc>
      </w:tr>
      <w:tr w:rsidR="00000000" w14:paraId="7197DCB2" w14:textId="77777777">
        <w:trPr>
          <w:divId w:val="86062689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FEE018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E7B7E3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Navegar al catálogo de productos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8637A9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Lista de productos visible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123113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Catálogo cargado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F18835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8A745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28A745"/>
                <w:sz w:val="20"/>
                <w:szCs w:val="20"/>
              </w:rPr>
              <w:t>APROBAR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033F15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15 productos mostrados</w:t>
            </w:r>
          </w:p>
        </w:tc>
      </w:tr>
      <w:tr w:rsidR="00000000" w14:paraId="366A8160" w14:textId="77777777">
        <w:trPr>
          <w:divId w:val="86062689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FA9139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A21B96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Seleccionar producto "Laptop HP"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092835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Detalles del producto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581D25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Página de producto mostrada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62EE82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8A745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28A745"/>
                <w:sz w:val="20"/>
                <w:szCs w:val="20"/>
              </w:rPr>
              <w:t>APROBAR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64C871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Precio: $999.99, Stock: 10</w:t>
            </w:r>
          </w:p>
        </w:tc>
      </w:tr>
      <w:tr w:rsidR="00000000" w14:paraId="1C0F2759" w14:textId="77777777">
        <w:trPr>
          <w:divId w:val="86062689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F21020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6163B5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Hacer clic en "Agregar al Carrito"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3AE68E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Producto agregado al c</w:t>
            </w: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arrito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AB9A39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Mensaje: "Producto agregado"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483EDE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8A745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28A745"/>
                <w:sz w:val="20"/>
                <w:szCs w:val="20"/>
              </w:rPr>
              <w:t>APROBAR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A0B366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Animación de confirmación</w:t>
            </w:r>
          </w:p>
        </w:tc>
      </w:tr>
      <w:tr w:rsidR="00000000" w14:paraId="7C8750E1" w14:textId="77777777">
        <w:trPr>
          <w:divId w:val="86062689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654C44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2B7265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Verificar contador del carrito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D04E2F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Contador muestra "1"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540B1B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Contador actualizado a "1"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3B0730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8A745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28A745"/>
                <w:sz w:val="20"/>
                <w:szCs w:val="20"/>
              </w:rPr>
              <w:t>APROBAR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8FAA5C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Actualización inmediata</w:t>
            </w:r>
          </w:p>
        </w:tc>
      </w:tr>
      <w:tr w:rsidR="00000000" w14:paraId="0C90CB01" w14:textId="77777777">
        <w:trPr>
          <w:divId w:val="86062689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36B030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12035E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Abrir carrito de compras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181693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Producto visible en carrito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26CEAF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Laptop HP en carrito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D3DBC6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8A745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28A745"/>
                <w:sz w:val="20"/>
                <w:szCs w:val="20"/>
              </w:rPr>
              <w:t>APROBAR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A330B8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Precio y cantidad correctos</w:t>
            </w:r>
          </w:p>
        </w:tc>
      </w:tr>
      <w:tr w:rsidR="00000000" w14:paraId="41F8DEE9" w14:textId="77777777">
        <w:trPr>
          <w:divId w:val="86062689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C895C5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266715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Verificar total del carrito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4D532A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Total = $999.99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7C577C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Total</w:t>
            </w:r>
            <w:proofErr w:type="gramEnd"/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 xml:space="preserve"> calculado correctamente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351919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8A745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28A745"/>
                <w:sz w:val="20"/>
                <w:szCs w:val="20"/>
              </w:rPr>
              <w:t>APROBAR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10A0E2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Cálculo matemático correcto</w:t>
            </w:r>
          </w:p>
        </w:tc>
      </w:tr>
    </w:tbl>
    <w:p w14:paraId="038C5E33" w14:textId="77777777" w:rsidR="00000000" w:rsidRDefault="00467CAB">
      <w:pPr>
        <w:shd w:val="clear" w:color="auto" w:fill="2C5AA0"/>
        <w:jc w:val="center"/>
        <w:divId w:val="166024553"/>
        <w:rPr>
          <w:rFonts w:ascii="Calibri" w:eastAsia="Times New Roman" w:hAnsi="Calibri" w:cs="Calibri"/>
          <w:b/>
          <w:bCs/>
          <w:color w:val="FFFFFF"/>
          <w:sz w:val="30"/>
          <w:szCs w:val="30"/>
          <w:lang w:val="es-ES"/>
        </w:rPr>
      </w:pPr>
      <w:r>
        <w:rPr>
          <w:rFonts w:ascii="Calibri" w:eastAsia="Times New Roman" w:hAnsi="Calibri" w:cs="Calibri"/>
          <w:b/>
          <w:bCs/>
          <w:color w:val="FFFFFF"/>
          <w:sz w:val="30"/>
          <w:szCs w:val="30"/>
          <w:lang w:val="es-ES"/>
        </w:rPr>
        <w:t>CASO DE PRUEBA 4: Proceso de Pago con Tarjeta de Crédito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646"/>
        <w:gridCol w:w="2027"/>
        <w:gridCol w:w="2647"/>
        <w:gridCol w:w="1502"/>
      </w:tblGrid>
      <w:tr w:rsidR="00000000" w14:paraId="3F52D426" w14:textId="77777777">
        <w:trPr>
          <w:divId w:val="166024553"/>
        </w:trPr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B067DEE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  <w:t>ID de Caso de Prueba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19DE2B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PAY-004</w:t>
            </w:r>
          </w:p>
        </w:tc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26CCEC5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  <w:t>Prioridad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45296B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Style w:val="priority-critical1"/>
                <w:rFonts w:ascii="Calibri" w:eastAsia="Times New Roman" w:hAnsi="Calibri" w:cs="Calibri"/>
              </w:rPr>
              <w:t>Crítica</w:t>
            </w:r>
          </w:p>
        </w:tc>
      </w:tr>
      <w:tr w:rsidR="00000000" w14:paraId="344CBA7C" w14:textId="77777777">
        <w:trPr>
          <w:divId w:val="166024553"/>
        </w:trPr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7A18D65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  <w:t>Fecha de la Prueba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BA427E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05/07/2025</w:t>
            </w:r>
          </w:p>
        </w:tc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395BDB4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  <w:t>Número de Prueba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9B8BBD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004</w:t>
            </w:r>
          </w:p>
        </w:tc>
      </w:tr>
      <w:tr w:rsidR="00000000" w14:paraId="257369AF" w14:textId="77777777">
        <w:trPr>
          <w:divId w:val="166024553"/>
        </w:trPr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E9B054E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  <w:t>Prueba Diseñada por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276E82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Analista de Pruebas</w:t>
            </w:r>
          </w:p>
        </w:tc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FC73DBB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  <w:t>Prueba Ejecutada por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97F3DF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Desarrollador</w:t>
            </w:r>
          </w:p>
        </w:tc>
      </w:tr>
      <w:tr w:rsidR="00000000" w14:paraId="73706A65" w14:textId="77777777">
        <w:trPr>
          <w:divId w:val="166024553"/>
        </w:trPr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7AA36D7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  <w:t>Descripción de la Prueba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06AEE5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Verificar proceso completo de pago en línea</w:t>
            </w:r>
          </w:p>
        </w:tc>
      </w:tr>
      <w:tr w:rsidR="00000000" w14:paraId="590B69F9" w14:textId="77777777">
        <w:trPr>
          <w:divId w:val="166024553"/>
        </w:trPr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AAE916A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  <w:t>Dependencias de Prueba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0D5890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Carrito con productos, pasarela de pagos activa</w:t>
            </w:r>
          </w:p>
        </w:tc>
      </w:tr>
      <w:tr w:rsidR="00000000" w14:paraId="298DACB4" w14:textId="77777777">
        <w:trPr>
          <w:divId w:val="166024553"/>
        </w:trPr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5ED513F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  <w:lastRenderedPageBreak/>
              <w:t>Condiciones de Prueba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52A4EC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Tarjeta de prueba válida, conexión segura SSL</w:t>
            </w:r>
          </w:p>
        </w:tc>
      </w:tr>
      <w:tr w:rsidR="00000000" w14:paraId="4C54F9EE" w14:textId="77777777">
        <w:trPr>
          <w:divId w:val="166024553"/>
        </w:trPr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B274D5B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  <w:t>Control de Pruebas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CF7F56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Usar datos de tarjeta de prueba proporcionados por pasarela</w:t>
            </w:r>
          </w:p>
        </w:tc>
      </w:tr>
    </w:tbl>
    <w:p w14:paraId="73050AAE" w14:textId="77777777" w:rsidR="00000000" w:rsidRDefault="00467CAB">
      <w:pPr>
        <w:shd w:val="clear" w:color="auto" w:fill="4A7BA7"/>
        <w:outlineLvl w:val="3"/>
        <w:divId w:val="516698329"/>
        <w:rPr>
          <w:rFonts w:ascii="Calibri" w:eastAsia="Times New Roman" w:hAnsi="Calibri" w:cs="Calibri"/>
          <w:b/>
          <w:bCs/>
          <w:color w:val="FFFFFF"/>
          <w:lang w:val="es-ES"/>
        </w:rPr>
      </w:pPr>
      <w:r>
        <w:rPr>
          <w:rFonts w:ascii="Calibri" w:eastAsia="Times New Roman" w:hAnsi="Calibri" w:cs="Calibri"/>
          <w:b/>
          <w:bCs/>
          <w:color w:val="FFFFFF"/>
          <w:lang w:val="es-ES"/>
        </w:rPr>
        <w:t>Pasos de Ejecución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40"/>
        <w:gridCol w:w="2121"/>
        <w:gridCol w:w="1679"/>
        <w:gridCol w:w="1680"/>
        <w:gridCol w:w="1122"/>
        <w:gridCol w:w="1680"/>
      </w:tblGrid>
      <w:tr w:rsidR="00000000" w14:paraId="64C89FB1" w14:textId="77777777">
        <w:trPr>
          <w:divId w:val="516698329"/>
          <w:tblHeader/>
        </w:trPr>
        <w:tc>
          <w:tcPr>
            <w:tcW w:w="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4E3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377B2A5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0"/>
                <w:szCs w:val="20"/>
              </w:rPr>
              <w:t>ID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4E3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20D1A1D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0"/>
                <w:szCs w:val="20"/>
              </w:rPr>
              <w:t>Descripción del Paso</w:t>
            </w:r>
          </w:p>
        </w:tc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4E3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BAFB0E4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0"/>
                <w:szCs w:val="20"/>
              </w:rPr>
              <w:t>Resultados Esperados</w:t>
            </w:r>
          </w:p>
        </w:tc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4E3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E21D2F2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0"/>
                <w:szCs w:val="20"/>
              </w:rPr>
              <w:t>Resultados Reales</w:t>
            </w:r>
          </w:p>
        </w:tc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4E3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2A68FFE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0"/>
                <w:szCs w:val="20"/>
              </w:rPr>
              <w:t>Estado</w:t>
            </w:r>
          </w:p>
        </w:tc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4E3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AEEC356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0"/>
                <w:szCs w:val="20"/>
              </w:rPr>
              <w:t>Notas Adicionales</w:t>
            </w:r>
          </w:p>
        </w:tc>
      </w:tr>
      <w:tr w:rsidR="00000000" w14:paraId="617FB041" w14:textId="77777777">
        <w:trPr>
          <w:divId w:val="5166983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A34767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F72F28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 xml:space="preserve">Proceder al </w:t>
            </w:r>
            <w:proofErr w:type="spellStart"/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checkout</w:t>
            </w:r>
            <w:proofErr w:type="spellEnd"/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 xml:space="preserve"> desde carrito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D8EB5E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 xml:space="preserve">Página de </w:t>
            </w:r>
            <w:proofErr w:type="spellStart"/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checkout</w:t>
            </w:r>
            <w:proofErr w:type="spellEnd"/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 xml:space="preserve"> cargada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CA6D2F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Formulario de pago mostrado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CB7D77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8A745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28A745"/>
                <w:sz w:val="20"/>
                <w:szCs w:val="20"/>
              </w:rPr>
              <w:t>APROBAR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990C75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SSL verificado (https://)</w:t>
            </w:r>
          </w:p>
        </w:tc>
      </w:tr>
      <w:tr w:rsidR="00000000" w14:paraId="73921CBA" w14:textId="77777777">
        <w:trPr>
          <w:divId w:val="5166983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999FF3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9A3485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Completar datos de envío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DDCD47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Datos aceptados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18D31D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Dirección guardada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67F3D2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8A745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28A745"/>
                <w:sz w:val="20"/>
                <w:szCs w:val="20"/>
              </w:rPr>
              <w:t>APROBAR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01BBE6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Validación de código postal OK</w:t>
            </w:r>
          </w:p>
        </w:tc>
      </w:tr>
      <w:tr w:rsidR="00000000" w14:paraId="55F59F1B" w14:textId="77777777">
        <w:trPr>
          <w:divId w:val="5166983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64F1EC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A1C95F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Seleccionar método de pago "Tarjeta"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B704CD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Formulario de tarjeta visible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3FE44C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Campos de tarjeta mostrados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25F774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8A745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28A745"/>
                <w:sz w:val="20"/>
                <w:szCs w:val="20"/>
              </w:rPr>
              <w:t>APROBAR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92C753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Iconos de marcas de tarjetas</w:t>
            </w:r>
          </w:p>
        </w:tc>
      </w:tr>
      <w:tr w:rsidR="00000000" w14:paraId="687D792B" w14:textId="77777777">
        <w:trPr>
          <w:divId w:val="5166983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E5B4A3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4FA548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Ingresar número: "4111111111111111"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84B3B8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Campo acepta número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EF574A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Número ingresado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F46343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8A745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28A745"/>
                <w:sz w:val="20"/>
                <w:szCs w:val="20"/>
              </w:rPr>
              <w:t>APROBAR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90CFB7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Tarjeta de prueba Visa</w:t>
            </w:r>
          </w:p>
        </w:tc>
      </w:tr>
      <w:tr w:rsidR="00000000" w14:paraId="598C155C" w14:textId="77777777">
        <w:trPr>
          <w:divId w:val="5166983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9E50B9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8B847A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Ingresar fecha: "12/26"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6609CC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Fecha válida aceptada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92A9E7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Fecha</w:t>
            </w: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 xml:space="preserve"> ingresada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8CF81A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8A745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28A745"/>
                <w:sz w:val="20"/>
                <w:szCs w:val="20"/>
              </w:rPr>
              <w:t>APROBAR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1700F2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Formato MM/YY</w:t>
            </w:r>
          </w:p>
        </w:tc>
      </w:tr>
      <w:tr w:rsidR="00000000" w14:paraId="68E25D38" w14:textId="77777777">
        <w:trPr>
          <w:divId w:val="5166983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1C5544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0012A7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Ingresar CVV: "123"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D881BC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CVV aceptado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F5E6CE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CVV ingresado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A4610D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8A745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28A745"/>
                <w:sz w:val="20"/>
                <w:szCs w:val="20"/>
              </w:rPr>
              <w:t>APROBAR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2BFF00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Campo enmascarado</w:t>
            </w:r>
          </w:p>
        </w:tc>
      </w:tr>
      <w:tr w:rsidR="00000000" w14:paraId="7E4C56E5" w14:textId="77777777">
        <w:trPr>
          <w:divId w:val="5166983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1F0C5A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29BED2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Hacer clic en "Procesar Pago"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8A6E3B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Pago procesado exitosamente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B3B5A9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Pago aprobado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4CE145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8A745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28A745"/>
                <w:sz w:val="20"/>
                <w:szCs w:val="20"/>
              </w:rPr>
              <w:t>APROBAR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6AFBD8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Tiempo de respuesta: 3 segundos</w:t>
            </w:r>
          </w:p>
        </w:tc>
      </w:tr>
      <w:tr w:rsidR="00000000" w14:paraId="2A935CA2" w14:textId="77777777">
        <w:trPr>
          <w:divId w:val="5166983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AE8FB1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CB66EC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Verificar confirmación de pedido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383B9D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Número de pedido generado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539B47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Pedido #12345 creado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78B0D5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8A745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28A745"/>
                <w:sz w:val="20"/>
                <w:szCs w:val="20"/>
              </w:rPr>
              <w:t>APROBAR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24C480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Email de confirmación enviado</w:t>
            </w:r>
          </w:p>
        </w:tc>
      </w:tr>
    </w:tbl>
    <w:p w14:paraId="72558FAF" w14:textId="77777777" w:rsidR="00000000" w:rsidRDefault="00467CAB">
      <w:pPr>
        <w:shd w:val="clear" w:color="auto" w:fill="2C5AA0"/>
        <w:jc w:val="center"/>
        <w:divId w:val="328795721"/>
        <w:rPr>
          <w:rFonts w:ascii="Calibri" w:eastAsia="Times New Roman" w:hAnsi="Calibri" w:cs="Calibri"/>
          <w:b/>
          <w:bCs/>
          <w:color w:val="FFFFFF"/>
          <w:sz w:val="30"/>
          <w:szCs w:val="30"/>
          <w:lang w:val="es-ES"/>
        </w:rPr>
      </w:pPr>
      <w:r>
        <w:rPr>
          <w:rFonts w:ascii="Calibri" w:eastAsia="Times New Roman" w:hAnsi="Calibri" w:cs="Calibri"/>
          <w:b/>
          <w:bCs/>
          <w:color w:val="FFFFFF"/>
          <w:sz w:val="30"/>
          <w:szCs w:val="30"/>
          <w:lang w:val="es-ES"/>
        </w:rPr>
        <w:t>CASO DE PRUEBA 5: Prueba de Seguridad - Inyección SQL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646"/>
        <w:gridCol w:w="2086"/>
        <w:gridCol w:w="2647"/>
        <w:gridCol w:w="1443"/>
      </w:tblGrid>
      <w:tr w:rsidR="00000000" w14:paraId="71C80545" w14:textId="77777777">
        <w:trPr>
          <w:divId w:val="328795721"/>
        </w:trPr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7762ECC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  <w:t>ID de Caso de Prueba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EE3C9F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SEC-005</w:t>
            </w:r>
          </w:p>
        </w:tc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D988AE9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  <w:t>Prioridad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15DCE4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Style w:val="priority-critical1"/>
                <w:rFonts w:ascii="Calibri" w:eastAsia="Times New Roman" w:hAnsi="Calibri" w:cs="Calibri"/>
              </w:rPr>
              <w:t>Crítica</w:t>
            </w:r>
          </w:p>
        </w:tc>
      </w:tr>
      <w:tr w:rsidR="00000000" w14:paraId="509386C9" w14:textId="77777777">
        <w:trPr>
          <w:divId w:val="328795721"/>
        </w:trPr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17F1E3B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  <w:t>Fecha de la Prueba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B78225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05/07/2025</w:t>
            </w:r>
          </w:p>
        </w:tc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F088E93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  <w:t>Número de Prueba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525BAA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005</w:t>
            </w:r>
          </w:p>
        </w:tc>
      </w:tr>
      <w:tr w:rsidR="00000000" w14:paraId="35668333" w14:textId="77777777">
        <w:trPr>
          <w:divId w:val="328795721"/>
        </w:trPr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6A6BAF0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  <w:t>Prueba Diseñada por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5E74F0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Experto en Seguridad</w:t>
            </w:r>
          </w:p>
        </w:tc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3B8D64F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  <w:t>Prueba Ejecutada por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02543D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Desarrollador</w:t>
            </w:r>
          </w:p>
        </w:tc>
      </w:tr>
      <w:tr w:rsidR="00000000" w14:paraId="5182C8D8" w14:textId="77777777">
        <w:trPr>
          <w:divId w:val="328795721"/>
        </w:trPr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8C4099A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  <w:t>Descripción de la Prueba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B13D20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Verificar que el sistema es resistente a inyección SQL</w:t>
            </w:r>
          </w:p>
        </w:tc>
      </w:tr>
      <w:tr w:rsidR="00000000" w14:paraId="67C1BCB7" w14:textId="77777777">
        <w:trPr>
          <w:divId w:val="328795721"/>
        </w:trPr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15FE69B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  <w:t>Dependencias de Prueba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1E7D81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Sistema funcionando, acceso a formularios</w:t>
            </w:r>
          </w:p>
        </w:tc>
      </w:tr>
      <w:tr w:rsidR="00000000" w14:paraId="605F002C" w14:textId="77777777">
        <w:trPr>
          <w:divId w:val="328795721"/>
        </w:trPr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E71A641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  <w:t>Condiciones de Prueba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03C310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 xml:space="preserve">Formularios de </w:t>
            </w:r>
            <w:proofErr w:type="spellStart"/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login</w:t>
            </w:r>
            <w:proofErr w:type="spellEnd"/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 xml:space="preserve"> y </w:t>
            </w:r>
            <w:proofErr w:type="gramStart"/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búsqueda disponibles</w:t>
            </w:r>
            <w:proofErr w:type="gramEnd"/>
          </w:p>
        </w:tc>
      </w:tr>
      <w:tr w:rsidR="00000000" w14:paraId="23F22809" w14:textId="77777777">
        <w:trPr>
          <w:divId w:val="328795721"/>
        </w:trPr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7967D23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1"/>
                <w:szCs w:val="21"/>
              </w:rPr>
              <w:t>Control de Pruebas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4B89CC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 xml:space="preserve">Usar </w:t>
            </w:r>
            <w:proofErr w:type="spellStart"/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payloads</w:t>
            </w:r>
            <w:proofErr w:type="spellEnd"/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de inyección SQL comunes</w:t>
            </w:r>
          </w:p>
        </w:tc>
      </w:tr>
    </w:tbl>
    <w:p w14:paraId="1BF69B57" w14:textId="77777777" w:rsidR="00000000" w:rsidRDefault="00467CAB">
      <w:pPr>
        <w:shd w:val="clear" w:color="auto" w:fill="4A7BA7"/>
        <w:outlineLvl w:val="3"/>
        <w:divId w:val="1967391344"/>
        <w:rPr>
          <w:rFonts w:ascii="Calibri" w:eastAsia="Times New Roman" w:hAnsi="Calibri" w:cs="Calibri"/>
          <w:b/>
          <w:bCs/>
          <w:color w:val="FFFFFF"/>
          <w:lang w:val="es-ES"/>
        </w:rPr>
      </w:pPr>
      <w:r>
        <w:rPr>
          <w:rFonts w:ascii="Calibri" w:eastAsia="Times New Roman" w:hAnsi="Calibri" w:cs="Calibri"/>
          <w:b/>
          <w:bCs/>
          <w:color w:val="FFFFFF"/>
          <w:lang w:val="es-ES"/>
        </w:rPr>
        <w:t>Pasos de Ejecución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40"/>
        <w:gridCol w:w="2121"/>
        <w:gridCol w:w="1679"/>
        <w:gridCol w:w="1680"/>
        <w:gridCol w:w="1122"/>
        <w:gridCol w:w="1680"/>
      </w:tblGrid>
      <w:tr w:rsidR="00000000" w14:paraId="00F4C350" w14:textId="77777777">
        <w:trPr>
          <w:divId w:val="1967391344"/>
          <w:tblHeader/>
        </w:trPr>
        <w:tc>
          <w:tcPr>
            <w:tcW w:w="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4E3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EB229AD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0"/>
                <w:szCs w:val="20"/>
              </w:rPr>
              <w:lastRenderedPageBreak/>
              <w:t>ID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4E3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3F5C037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0"/>
                <w:szCs w:val="20"/>
              </w:rPr>
              <w:t>Descripción del Paso</w:t>
            </w:r>
          </w:p>
        </w:tc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4E3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5DBED2D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0"/>
                <w:szCs w:val="20"/>
              </w:rPr>
              <w:t>Resultados Esperados</w:t>
            </w:r>
          </w:p>
        </w:tc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4E3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126A01A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0"/>
                <w:szCs w:val="20"/>
              </w:rPr>
              <w:t>Resultados Reales</w:t>
            </w:r>
          </w:p>
        </w:tc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4E3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1D8ED98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0"/>
                <w:szCs w:val="20"/>
              </w:rPr>
              <w:t>Estado</w:t>
            </w:r>
          </w:p>
        </w:tc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4E3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A1FCC7E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C5AA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2C5AA0"/>
                <w:sz w:val="20"/>
                <w:szCs w:val="20"/>
              </w:rPr>
              <w:t>Notas Adicionales</w:t>
            </w:r>
          </w:p>
        </w:tc>
      </w:tr>
      <w:tr w:rsidR="00000000" w14:paraId="7097F994" w14:textId="77777777">
        <w:trPr>
          <w:divId w:val="196739134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F576C1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D9A7C7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 xml:space="preserve">Navegar a formulario de </w:t>
            </w:r>
            <w:proofErr w:type="spellStart"/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063E2F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Formulario mostrado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8C5016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Formulario cargado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E952FB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8A745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28A745"/>
                <w:sz w:val="20"/>
                <w:szCs w:val="20"/>
              </w:rPr>
              <w:t>APROBAR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212BBF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Preparación para prueba</w:t>
            </w:r>
          </w:p>
        </w:tc>
      </w:tr>
      <w:tr w:rsidR="00000000" w14:paraId="56C35B7F" w14:textId="77777777">
        <w:trPr>
          <w:divId w:val="196739134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4E8FA4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E942C0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Ingresar en email: "</w:t>
            </w:r>
            <w:proofErr w:type="spellStart"/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admin</w:t>
            </w:r>
            <w:proofErr w:type="spellEnd"/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'--"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B26DC1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 xml:space="preserve">Sistema rechaza o </w:t>
            </w:r>
            <w:proofErr w:type="spellStart"/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sanitiza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297330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Entrada sanitizada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34A565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8A745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28A745"/>
                <w:sz w:val="20"/>
                <w:szCs w:val="20"/>
              </w:rPr>
              <w:t>APROBAR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B9ECEE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Sin error de SQL</w:t>
            </w:r>
          </w:p>
        </w:tc>
      </w:tr>
      <w:tr w:rsidR="00000000" w14:paraId="1CFC3A53" w14:textId="77777777">
        <w:trPr>
          <w:divId w:val="196739134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9A0CDA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EBC861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Ingresar: "' OR '1'='1"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73327E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Sistema rechaza entrada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64CBFC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Entrada bloqueada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F275F1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8A745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28A745"/>
                <w:sz w:val="20"/>
                <w:szCs w:val="20"/>
              </w:rPr>
              <w:t>APROBAR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A3478A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Validación de seguridad activa</w:t>
            </w:r>
          </w:p>
        </w:tc>
      </w:tr>
      <w:tr w:rsidR="00000000" w14:paraId="01EAA714" w14:textId="77777777">
        <w:trPr>
          <w:divId w:val="196739134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5636AE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7C7159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Probar en buscador: "'; DROP TABLE--"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154FC1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Búsqueda sin resultados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A172A8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Query</w:t>
            </w:r>
            <w:proofErr w:type="spellEnd"/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 xml:space="preserve"> segura ejecutada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B8852E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8A745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28A745"/>
                <w:sz w:val="20"/>
                <w:szCs w:val="20"/>
              </w:rPr>
              <w:t>APROBAR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D9E9C9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Base de datos protegida</w:t>
            </w:r>
          </w:p>
        </w:tc>
      </w:tr>
      <w:tr w:rsidR="00000000" w14:paraId="16506047" w14:textId="77777777">
        <w:trPr>
          <w:divId w:val="196739134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1862B0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8ECB2A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Verificar logs de seguridad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14D0D7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Intentos registrados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9CA5FE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 xml:space="preserve">Eventos de seguridad </w:t>
            </w:r>
            <w:proofErr w:type="spellStart"/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logueados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98CB9B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8A745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28A745"/>
                <w:sz w:val="20"/>
                <w:szCs w:val="20"/>
              </w:rPr>
              <w:t>APROBAR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C7B3FA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Auditoría func</w:t>
            </w: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ionando</w:t>
            </w:r>
          </w:p>
        </w:tc>
      </w:tr>
      <w:tr w:rsidR="00000000" w14:paraId="171F336E" w14:textId="77777777">
        <w:trPr>
          <w:divId w:val="196739134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8A5132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59B6FD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Verificar integridad de BD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CE0138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Datos íntegros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119E1B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Tablas y datos intactos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EB46B5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b/>
                <w:bCs/>
                <w:color w:val="28A745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28A745"/>
                <w:sz w:val="20"/>
                <w:szCs w:val="20"/>
              </w:rPr>
              <w:t>APROBAR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043984" w14:textId="77777777" w:rsidR="00000000" w:rsidRDefault="00467CAB">
            <w:pPr>
              <w:spacing w:after="300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Sin compromiso de datos</w:t>
            </w:r>
          </w:p>
        </w:tc>
      </w:tr>
    </w:tbl>
    <w:p w14:paraId="2304B876" w14:textId="77777777" w:rsidR="00467CAB" w:rsidRDefault="00467CAB">
      <w:pPr>
        <w:divId w:val="500969526"/>
        <w:rPr>
          <w:rFonts w:eastAsia="Times New Roman"/>
        </w:rPr>
      </w:pPr>
    </w:p>
    <w:sectPr w:rsidR="00467C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585"/>
    <w:rsid w:val="0028558A"/>
    <w:rsid w:val="00467CAB"/>
    <w:rsid w:val="009F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35A5DC"/>
  <w15:chartTrackingRefBased/>
  <w15:docId w15:val="{C9A379A9-0A1F-4327-97D0-016F7BD5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locked/>
    <w:rPr>
      <w:rFonts w:asciiTheme="majorHAnsi" w:eastAsiaTheme="majorEastAsia" w:hAnsiTheme="majorHAnsi" w:cstheme="majorBidi" w:hint="default"/>
      <w:i/>
      <w:iCs/>
      <w:color w:val="2F5496" w:themeColor="accent1" w:themeShade="BF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over-page">
    <w:name w:val="cover-page"/>
    <w:basedOn w:val="Normal"/>
    <w:uiPriority w:val="99"/>
    <w:semiHidden/>
    <w:pPr>
      <w:pBdr>
        <w:top w:val="single" w:sz="18" w:space="31" w:color="2C5AA0"/>
        <w:left w:val="single" w:sz="18" w:space="0" w:color="2C5AA0"/>
        <w:bottom w:val="single" w:sz="18" w:space="31" w:color="2C5AA0"/>
        <w:right w:val="single" w:sz="18" w:space="0" w:color="2C5AA0"/>
      </w:pBdr>
      <w:spacing w:before="100" w:beforeAutospacing="1" w:after="600"/>
      <w:jc w:val="center"/>
    </w:pPr>
  </w:style>
  <w:style w:type="paragraph" w:customStyle="1" w:styleId="toc">
    <w:name w:val="toc"/>
    <w:basedOn w:val="Normal"/>
    <w:uiPriority w:val="99"/>
    <w:semiHidden/>
    <w:pPr>
      <w:spacing w:before="100" w:beforeAutospacing="1" w:after="600"/>
    </w:pPr>
  </w:style>
  <w:style w:type="paragraph" w:customStyle="1" w:styleId="toc-item">
    <w:name w:val="toc-item"/>
    <w:basedOn w:val="Normal"/>
    <w:uiPriority w:val="99"/>
    <w:semiHidden/>
    <w:pPr>
      <w:spacing w:before="150" w:after="150"/>
    </w:pPr>
  </w:style>
  <w:style w:type="paragraph" w:customStyle="1" w:styleId="test-case">
    <w:name w:val="test-case"/>
    <w:basedOn w:val="Normal"/>
    <w:uiPriority w:val="99"/>
    <w:semiHidden/>
    <w:pPr>
      <w:spacing w:before="100" w:beforeAutospacing="1" w:after="600"/>
    </w:pPr>
  </w:style>
  <w:style w:type="paragraph" w:customStyle="1" w:styleId="test-header">
    <w:name w:val="test-header"/>
    <w:basedOn w:val="Normal"/>
    <w:uiPriority w:val="99"/>
    <w:semiHidden/>
    <w:pPr>
      <w:shd w:val="clear" w:color="auto" w:fill="2C5AA0"/>
      <w:spacing w:before="100" w:beforeAutospacing="1"/>
      <w:jc w:val="center"/>
    </w:pPr>
    <w:rPr>
      <w:b/>
      <w:bCs/>
      <w:color w:val="FFFFFF"/>
      <w:sz w:val="30"/>
      <w:szCs w:val="30"/>
    </w:rPr>
  </w:style>
  <w:style w:type="paragraph" w:customStyle="1" w:styleId="step-table">
    <w:name w:val="step-table"/>
    <w:basedOn w:val="Normal"/>
    <w:uiPriority w:val="99"/>
    <w:semiHidden/>
    <w:pPr>
      <w:spacing w:after="100" w:afterAutospacing="1"/>
    </w:pPr>
  </w:style>
  <w:style w:type="paragraph" w:customStyle="1" w:styleId="pass">
    <w:name w:val="pass"/>
    <w:basedOn w:val="Normal"/>
    <w:uiPriority w:val="99"/>
    <w:semiHidden/>
    <w:pPr>
      <w:spacing w:before="100" w:beforeAutospacing="1" w:after="100" w:afterAutospacing="1"/>
    </w:pPr>
    <w:rPr>
      <w:b/>
      <w:bCs/>
      <w:color w:val="28A745"/>
    </w:rPr>
  </w:style>
  <w:style w:type="paragraph" w:customStyle="1" w:styleId="fail">
    <w:name w:val="fail"/>
    <w:basedOn w:val="Normal"/>
    <w:uiPriority w:val="99"/>
    <w:semiHidden/>
    <w:pPr>
      <w:spacing w:before="100" w:beforeAutospacing="1" w:after="100" w:afterAutospacing="1"/>
    </w:pPr>
    <w:rPr>
      <w:b/>
      <w:bCs/>
      <w:color w:val="DC3545"/>
    </w:rPr>
  </w:style>
  <w:style w:type="paragraph" w:customStyle="1" w:styleId="priority-critical">
    <w:name w:val="priority-critical"/>
    <w:basedOn w:val="Normal"/>
    <w:uiPriority w:val="99"/>
    <w:semiHidden/>
    <w:pPr>
      <w:shd w:val="clear" w:color="auto" w:fill="DC3545"/>
      <w:spacing w:before="100" w:beforeAutospacing="1" w:after="100" w:afterAutospacing="1"/>
    </w:pPr>
    <w:rPr>
      <w:color w:val="FFFFFF"/>
      <w:sz w:val="18"/>
      <w:szCs w:val="18"/>
    </w:rPr>
  </w:style>
  <w:style w:type="paragraph" w:customStyle="1" w:styleId="priority-high">
    <w:name w:val="priority-high"/>
    <w:basedOn w:val="Normal"/>
    <w:uiPriority w:val="99"/>
    <w:semiHidden/>
    <w:pPr>
      <w:shd w:val="clear" w:color="auto" w:fill="FD7E14"/>
      <w:spacing w:before="100" w:beforeAutospacing="1" w:after="100" w:afterAutospacing="1"/>
    </w:pPr>
    <w:rPr>
      <w:color w:val="FFFFFF"/>
      <w:sz w:val="18"/>
      <w:szCs w:val="18"/>
    </w:rPr>
  </w:style>
  <w:style w:type="paragraph" w:customStyle="1" w:styleId="priority-medium">
    <w:name w:val="priority-medium"/>
    <w:basedOn w:val="Normal"/>
    <w:uiPriority w:val="99"/>
    <w:semiHidden/>
    <w:pPr>
      <w:shd w:val="clear" w:color="auto" w:fill="FFC107"/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priority-low">
    <w:name w:val="priority-low"/>
    <w:basedOn w:val="Normal"/>
    <w:uiPriority w:val="99"/>
    <w:semiHidden/>
    <w:pPr>
      <w:shd w:val="clear" w:color="auto" w:fill="28A745"/>
      <w:spacing w:before="100" w:beforeAutospacing="1" w:after="100" w:afterAutospacing="1"/>
    </w:pPr>
    <w:rPr>
      <w:color w:val="FFFFFF"/>
      <w:sz w:val="18"/>
      <w:szCs w:val="18"/>
    </w:rPr>
  </w:style>
  <w:style w:type="paragraph" w:customStyle="1" w:styleId="guide-section">
    <w:name w:val="guide-section"/>
    <w:basedOn w:val="Normal"/>
    <w:uiPriority w:val="99"/>
    <w:semiHidden/>
    <w:pPr>
      <w:pBdr>
        <w:left w:val="single" w:sz="36" w:space="15" w:color="2C5AA0"/>
      </w:pBdr>
      <w:shd w:val="clear" w:color="auto" w:fill="F8F9FA"/>
      <w:spacing w:before="450" w:after="100" w:afterAutospacing="1"/>
    </w:pPr>
  </w:style>
  <w:style w:type="paragraph" w:customStyle="1" w:styleId="template-section">
    <w:name w:val="template-section"/>
    <w:basedOn w:val="Normal"/>
    <w:uiPriority w:val="99"/>
    <w:semiHidden/>
    <w:pPr>
      <w:pBdr>
        <w:top w:val="dashed" w:sz="12" w:space="15" w:color="999999"/>
        <w:left w:val="dashed" w:sz="12" w:space="15" w:color="999999"/>
        <w:bottom w:val="dashed" w:sz="12" w:space="15" w:color="999999"/>
        <w:right w:val="dashed" w:sz="12" w:space="15" w:color="999999"/>
      </w:pBdr>
      <w:shd w:val="clear" w:color="auto" w:fill="FAFAFA"/>
      <w:spacing w:before="450" w:after="100" w:afterAutospacing="1"/>
    </w:pPr>
  </w:style>
  <w:style w:type="paragraph" w:customStyle="1" w:styleId="meta-info">
    <w:name w:val="meta-info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eta-info1">
    <w:name w:val="meta-info1"/>
    <w:basedOn w:val="Normal"/>
    <w:uiPriority w:val="99"/>
    <w:semiHidden/>
    <w:pPr>
      <w:spacing w:before="750" w:after="100" w:afterAutospacing="1"/>
    </w:pPr>
    <w:rPr>
      <w:color w:val="666666"/>
      <w:sz w:val="27"/>
      <w:szCs w:val="27"/>
    </w:rPr>
  </w:style>
  <w:style w:type="character" w:customStyle="1" w:styleId="priority-high1">
    <w:name w:val="priority-high1"/>
    <w:basedOn w:val="Fuentedeprrafopredeter"/>
    <w:rPr>
      <w:color w:val="FFFFFF"/>
      <w:sz w:val="18"/>
      <w:szCs w:val="18"/>
      <w:shd w:val="clear" w:color="auto" w:fill="FD7E14"/>
    </w:rPr>
  </w:style>
  <w:style w:type="character" w:customStyle="1" w:styleId="priority-critical1">
    <w:name w:val="priority-critical1"/>
    <w:basedOn w:val="Fuentedeprrafopredeter"/>
    <w:rPr>
      <w:color w:val="FFFFFF"/>
      <w:sz w:val="18"/>
      <w:szCs w:val="18"/>
      <w:shd w:val="clear" w:color="auto" w:fill="DC3545"/>
    </w:rPr>
  </w:style>
  <w:style w:type="character" w:styleId="Textoennegrita">
    <w:name w:val="Strong"/>
    <w:basedOn w:val="Fuentedeprrafopredeter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24553">
      <w:marLeft w:val="0"/>
      <w:marRight w:val="0"/>
      <w:marTop w:val="0"/>
      <w:marBottom w:val="6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795721">
      <w:marLeft w:val="0"/>
      <w:marRight w:val="0"/>
      <w:marTop w:val="0"/>
      <w:marBottom w:val="6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969526">
      <w:marLeft w:val="0"/>
      <w:marRight w:val="0"/>
      <w:marTop w:val="450"/>
      <w:marBottom w:val="0"/>
      <w:divBdr>
        <w:top w:val="none" w:sz="0" w:space="0" w:color="auto"/>
        <w:left w:val="single" w:sz="36" w:space="15" w:color="2C5AA0"/>
        <w:bottom w:val="none" w:sz="0" w:space="0" w:color="auto"/>
        <w:right w:val="none" w:sz="0" w:space="0" w:color="auto"/>
      </w:divBdr>
    </w:div>
    <w:div w:id="845553332">
      <w:marLeft w:val="0"/>
      <w:marRight w:val="0"/>
      <w:marTop w:val="0"/>
      <w:marBottom w:val="6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935441">
      <w:marLeft w:val="0"/>
      <w:marRight w:val="0"/>
      <w:marTop w:val="0"/>
      <w:marBottom w:val="6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02627">
      <w:marLeft w:val="0"/>
      <w:marRight w:val="0"/>
      <w:marTop w:val="0"/>
      <w:marBottom w:val="600"/>
      <w:divBdr>
        <w:top w:val="single" w:sz="18" w:space="31" w:color="2C5AA0"/>
        <w:left w:val="single" w:sz="18" w:space="0" w:color="2C5AA0"/>
        <w:bottom w:val="single" w:sz="18" w:space="31" w:color="2C5AA0"/>
        <w:right w:val="single" w:sz="18" w:space="0" w:color="2C5AA0"/>
      </w:divBdr>
      <w:divsChild>
        <w:div w:id="83179723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825589">
      <w:marLeft w:val="0"/>
      <w:marRight w:val="0"/>
      <w:marTop w:val="0"/>
      <w:marBottom w:val="6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91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34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83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57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30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5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12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364147">
      <w:marLeft w:val="0"/>
      <w:marRight w:val="0"/>
      <w:marTop w:val="0"/>
      <w:marBottom w:val="6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1155</Words>
  <Characters>6355</Characters>
  <Application>Microsoft Office Word</Application>
  <DocSecurity>0</DocSecurity>
  <Lines>52</Lines>
  <Paragraphs>14</Paragraphs>
  <ScaleCrop>false</ScaleCrop>
  <Company/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Prueba - Sistema E-Commerce</dc:title>
  <dc:subject/>
  <dc:creator>usuario</dc:creator>
  <cp:keywords/>
  <dc:description/>
  <cp:lastModifiedBy>usuario</cp:lastModifiedBy>
  <cp:revision>2</cp:revision>
  <dcterms:created xsi:type="dcterms:W3CDTF">2025-07-05T22:36:00Z</dcterms:created>
  <dcterms:modified xsi:type="dcterms:W3CDTF">2025-07-05T22:36:00Z</dcterms:modified>
</cp:coreProperties>
</file>